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14:paraId="09696361" w14:textId="77777777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1266B639" w14:textId="77777777"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C6217F" w:rsidRPr="000F71E0" w14:paraId="30E3E789" w14:textId="77777777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2B163C55" w14:textId="77777777"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0F155648" w14:textId="77777777"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409BD3FC" w14:textId="77777777"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35203D7E" w14:textId="77777777"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14:paraId="438417B4" w14:textId="77777777" w:rsidTr="00DB19BE">
        <w:trPr>
          <w:trHeight w:val="340"/>
        </w:trPr>
        <w:tc>
          <w:tcPr>
            <w:tcW w:w="737" w:type="dxa"/>
            <w:vAlign w:val="center"/>
          </w:tcPr>
          <w:p w14:paraId="323647AA" w14:textId="320F7AB8" w:rsidR="00C6217F" w:rsidRPr="00C52528" w:rsidRDefault="0084365A" w:rsidP="00DB19B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676816E1" w14:textId="0149EF86" w:rsidR="00C6217F" w:rsidRPr="00C52528" w:rsidRDefault="00EA2799" w:rsidP="00DB19BE">
            <w:pPr>
              <w:pStyle w:val="Verses"/>
            </w:pPr>
            <w:r>
              <w:t>28/11/2022</w:t>
            </w:r>
          </w:p>
        </w:tc>
        <w:tc>
          <w:tcPr>
            <w:tcW w:w="2420" w:type="dxa"/>
            <w:vAlign w:val="center"/>
          </w:tcPr>
          <w:p w14:paraId="4ECC8748" w14:textId="3F7F5F7C" w:rsidR="00C6217F" w:rsidRDefault="00EA2799" w:rsidP="00DB19BE">
            <w:pPr>
              <w:pStyle w:val="Verses"/>
            </w:pPr>
            <w:r>
              <w:t xml:space="preserve">Victor Shimada </w:t>
            </w:r>
            <w:r w:rsidR="0084365A">
              <w:t>RM97187</w:t>
            </w:r>
          </w:p>
          <w:p w14:paraId="48BD02C6" w14:textId="2055013C" w:rsidR="00EA2799" w:rsidRDefault="00EA2799" w:rsidP="00DB19BE">
            <w:pPr>
              <w:pStyle w:val="Verses"/>
            </w:pPr>
            <w:r>
              <w:t>Gabriel Tricerri</w:t>
            </w:r>
            <w:r w:rsidR="0084365A">
              <w:t xml:space="preserve"> RM97121</w:t>
            </w:r>
          </w:p>
          <w:p w14:paraId="7333982D" w14:textId="19740E35" w:rsidR="00EA2799" w:rsidRDefault="00EA2799" w:rsidP="00DB19BE">
            <w:pPr>
              <w:pStyle w:val="Verses"/>
            </w:pPr>
            <w:r>
              <w:t>Matheus Ramos RM96920</w:t>
            </w:r>
          </w:p>
          <w:p w14:paraId="7E0AC0A0" w14:textId="506625B5" w:rsidR="00EA2799" w:rsidRDefault="00EA2799" w:rsidP="00DB19BE">
            <w:pPr>
              <w:pStyle w:val="Verses"/>
            </w:pPr>
            <w:r>
              <w:t>Thiago Gyorgy RM</w:t>
            </w:r>
            <w:r w:rsidR="0084365A">
              <w:t>97136</w:t>
            </w:r>
          </w:p>
          <w:p w14:paraId="1F429294" w14:textId="68AC23E7" w:rsidR="00EA2799" w:rsidRPr="00C52528" w:rsidRDefault="00EA2799" w:rsidP="00DB19BE">
            <w:pPr>
              <w:pStyle w:val="Verses"/>
            </w:pPr>
            <w:r>
              <w:t>Vinicius Bassi RM89245</w:t>
            </w:r>
          </w:p>
        </w:tc>
        <w:tc>
          <w:tcPr>
            <w:tcW w:w="4389" w:type="dxa"/>
            <w:vAlign w:val="center"/>
          </w:tcPr>
          <w:p w14:paraId="57FDED43" w14:textId="4F758A4C" w:rsidR="00C6217F" w:rsidRPr="00C52528" w:rsidRDefault="00AF7713" w:rsidP="00DB19BE">
            <w:pPr>
              <w:pStyle w:val="Verses"/>
            </w:pPr>
            <w:r>
              <w:t>...</w:t>
            </w:r>
          </w:p>
        </w:tc>
      </w:tr>
    </w:tbl>
    <w:p w14:paraId="3D8E319A" w14:textId="77777777" w:rsidR="00C6217F" w:rsidRDefault="00C6217F" w:rsidP="00C6217F"/>
    <w:p w14:paraId="1311B94A" w14:textId="77777777" w:rsidR="00C6217F" w:rsidRDefault="00C6217F" w:rsidP="00C6217F"/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FE0548" w14:textId="77777777" w:rsidR="00C6217F" w:rsidRDefault="00C6217F" w:rsidP="00C6217F">
          <w:pPr>
            <w:pStyle w:val="CabealhodoSumrio"/>
          </w:pPr>
          <w:r>
            <w:t>Sumário</w:t>
          </w:r>
        </w:p>
        <w:p w14:paraId="111D53E1" w14:textId="77777777" w:rsidR="00651C05" w:rsidRDefault="00C6217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399512" w:history="1">
            <w:r w:rsidR="00651C05" w:rsidRPr="00473539">
              <w:rPr>
                <w:rStyle w:val="Hyperlink"/>
                <w:noProof/>
              </w:rPr>
              <w:t>1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Objetivos deste documento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_Toc460399512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1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2D27A579" w14:textId="77777777" w:rsidR="00651C05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3" w:history="1">
            <w:r w:rsidR="00651C05" w:rsidRPr="00473539">
              <w:rPr>
                <w:rStyle w:val="Hyperlink"/>
                <w:noProof/>
              </w:rPr>
              <w:t>2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Situação atual e justificativa do projeto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_Toc460399513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1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6503D86A" w14:textId="77777777" w:rsidR="00651C05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4" w:history="1">
            <w:r w:rsidR="00651C05" w:rsidRPr="00473539">
              <w:rPr>
                <w:rStyle w:val="Hyperlink"/>
                <w:noProof/>
              </w:rPr>
              <w:t>3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Objetivos SMART e critérios de sucesso do projeto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_Toc460399514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1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5F9242F5" w14:textId="77777777" w:rsidR="00651C05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5" w:history="1">
            <w:r w:rsidR="00651C05" w:rsidRPr="00473539">
              <w:rPr>
                <w:rStyle w:val="Hyperlink"/>
                <w:noProof/>
              </w:rPr>
              <w:t>4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Escopo do Produto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_Toc460399515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091F92CA" w14:textId="77777777" w:rsidR="00651C05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6" w:history="1">
            <w:r w:rsidR="00651C05" w:rsidRPr="00473539">
              <w:rPr>
                <w:rStyle w:val="Hyperlink"/>
                <w:noProof/>
              </w:rPr>
              <w:t>5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Exclusões do projeto / Fora do Escopo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_Toc460399516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1B4F046F" w14:textId="77777777" w:rsidR="00651C05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7" w:history="1">
            <w:r w:rsidR="00651C05" w:rsidRPr="00473539">
              <w:rPr>
                <w:rStyle w:val="Hyperlink"/>
                <w:noProof/>
              </w:rPr>
              <w:t>6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Restrições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_Toc460399517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4169E0E1" w14:textId="77777777" w:rsidR="00651C05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8" w:history="1">
            <w:r w:rsidR="00651C05" w:rsidRPr="00473539">
              <w:rPr>
                <w:rStyle w:val="Hyperlink"/>
                <w:noProof/>
              </w:rPr>
              <w:t>7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Premissas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_Toc460399518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15E4E751" w14:textId="77777777" w:rsidR="00651C05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9" w:history="1">
            <w:r w:rsidR="00651C05" w:rsidRPr="00473539">
              <w:rPr>
                <w:rStyle w:val="Hyperlink"/>
                <w:noProof/>
              </w:rPr>
              <w:t>8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Estrutura Analítica do Projeto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_Toc460399519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098ABE29" w14:textId="77777777" w:rsidR="00C6217F" w:rsidRDefault="00C6217F" w:rsidP="00C6217F">
          <w:r>
            <w:rPr>
              <w:b/>
              <w:bCs/>
            </w:rPr>
            <w:fldChar w:fldCharType="end"/>
          </w:r>
        </w:p>
      </w:sdtContent>
    </w:sdt>
    <w:p w14:paraId="2AADD30F" w14:textId="77777777" w:rsidR="00C6217F" w:rsidRDefault="00C6217F" w:rsidP="00C6217F"/>
    <w:p w14:paraId="6986A7B6" w14:textId="77777777" w:rsidR="00C6217F" w:rsidRDefault="00C6217F" w:rsidP="00C6217F"/>
    <w:p w14:paraId="6DDCD2F9" w14:textId="77777777" w:rsidR="00C6217F" w:rsidRPr="008843C9" w:rsidRDefault="00C6217F" w:rsidP="00C6217F">
      <w:pPr>
        <w:pStyle w:val="Ttulo1"/>
      </w:pPr>
      <w:bookmarkStart w:id="0" w:name="_Toc460399512"/>
      <w:r w:rsidRPr="00C6217F">
        <w:t>Objetivos</w:t>
      </w:r>
      <w:r w:rsidRPr="008843C9">
        <w:t xml:space="preserve"> deste documento</w:t>
      </w:r>
      <w:bookmarkEnd w:id="0"/>
    </w:p>
    <w:p w14:paraId="59A95C50" w14:textId="3512EF7F" w:rsidR="00F31204" w:rsidRDefault="00F31204" w:rsidP="00FE3085">
      <w:pPr>
        <w:pStyle w:val="Comments"/>
      </w:pPr>
    </w:p>
    <w:p w14:paraId="2D450385" w14:textId="1EBB97E4" w:rsidR="00AF7713" w:rsidRPr="00B12ADB" w:rsidRDefault="00C9673E" w:rsidP="002A19BF">
      <w:r>
        <w:t>O documento tem como objetivo facilitar o entendimento do projeto</w:t>
      </w:r>
      <w:r w:rsidR="00B36BAA">
        <w:t xml:space="preserve"> de forma clara, contendo a e</w:t>
      </w:r>
      <w:r w:rsidR="00AF7713">
        <w:t>laboração da solução do problema imposto pela “Stellantis”</w:t>
      </w:r>
      <w:r w:rsidR="00EF42BF">
        <w:t xml:space="preserve">, integrando todas as </w:t>
      </w:r>
      <w:r w:rsidR="009A5826">
        <w:t>áreas necessárias para a criação da nossa plataforma</w:t>
      </w:r>
      <w:r w:rsidR="00571F5D">
        <w:t xml:space="preserve">, como por exemplo a gestão do projeto, para um controle geral da entrega, programação Frontend e Backend, Banco de </w:t>
      </w:r>
      <w:proofErr w:type="gramStart"/>
      <w:r w:rsidR="00571F5D">
        <w:t>dados, etc...</w:t>
      </w:r>
      <w:proofErr w:type="gramEnd"/>
    </w:p>
    <w:p w14:paraId="1EE3FFF4" w14:textId="77777777" w:rsidR="002A19BF" w:rsidRPr="00B12ADB" w:rsidRDefault="002A19BF" w:rsidP="002A19BF"/>
    <w:p w14:paraId="2BDF0218" w14:textId="77777777" w:rsidR="002A19BF" w:rsidRDefault="002A19BF" w:rsidP="002A19BF"/>
    <w:p w14:paraId="25600D04" w14:textId="77777777" w:rsidR="003D437B" w:rsidRDefault="003D437B" w:rsidP="003D437B">
      <w:pPr>
        <w:pStyle w:val="Ttulo1"/>
      </w:pPr>
      <w:bookmarkStart w:id="1" w:name="_Toc383380604"/>
      <w:bookmarkStart w:id="2" w:name="_Toc460399513"/>
      <w:r>
        <w:t xml:space="preserve">Situação atual e justificativa </w:t>
      </w:r>
      <w:r w:rsidRPr="00057D0A">
        <w:t xml:space="preserve">do </w:t>
      </w:r>
      <w:r>
        <w:t>projeto</w:t>
      </w:r>
      <w:bookmarkEnd w:id="1"/>
      <w:bookmarkEnd w:id="2"/>
    </w:p>
    <w:p w14:paraId="44AA3814" w14:textId="77777777" w:rsidR="00571F5D" w:rsidRPr="00571F5D" w:rsidRDefault="00571F5D" w:rsidP="00571F5D"/>
    <w:p w14:paraId="33299FA3" w14:textId="4F82D45E" w:rsidR="00BA00C1" w:rsidRDefault="00571F5D" w:rsidP="000F77C9">
      <w:r>
        <w:t xml:space="preserve"> Nós visávamos melhorar em algum aspecto a mobilidade em geral, seja diminuindo o tráfego nas vias, e até mesmo acidentes recorrentes, c</w:t>
      </w:r>
      <w:r w:rsidR="00DF4E90">
        <w:t xml:space="preserve">om isso, visamos criar a nossa plataforma “Hicthhike” </w:t>
      </w:r>
      <w:r w:rsidR="007361AC">
        <w:t>com o motivo de baratear os custos de transporte, buscand</w:t>
      </w:r>
      <w:r w:rsidR="000F77C9">
        <w:t>o</w:t>
      </w:r>
      <w:r w:rsidR="007361AC">
        <w:t xml:space="preserve"> integração social</w:t>
      </w:r>
      <w:r w:rsidR="000F77C9">
        <w:t>, que conecta motoristas e passageiros com uma "carona inteligente”.</w:t>
      </w:r>
    </w:p>
    <w:p w14:paraId="0C0A814C" w14:textId="77777777" w:rsidR="000F77C9" w:rsidRDefault="000F77C9" w:rsidP="000F77C9"/>
    <w:p w14:paraId="7C4C0F6D" w14:textId="77777777" w:rsidR="000F77C9" w:rsidRDefault="000F77C9" w:rsidP="000F77C9"/>
    <w:p w14:paraId="3E535CC5" w14:textId="77777777" w:rsidR="000F77C9" w:rsidRDefault="000F77C9" w:rsidP="000F77C9"/>
    <w:p w14:paraId="6247C2F6" w14:textId="77777777" w:rsidR="000F77C9" w:rsidRDefault="000F77C9" w:rsidP="000F77C9"/>
    <w:p w14:paraId="4060EA1B" w14:textId="77777777" w:rsidR="000F77C9" w:rsidRDefault="000F77C9" w:rsidP="000F77C9"/>
    <w:p w14:paraId="220692A2" w14:textId="77777777" w:rsidR="000F77C9" w:rsidRPr="00BA00C1" w:rsidRDefault="000F77C9" w:rsidP="000F77C9"/>
    <w:p w14:paraId="5F21F82E" w14:textId="4DE6239C" w:rsidR="003D437B" w:rsidRDefault="003D437B" w:rsidP="00FE3085">
      <w:pPr>
        <w:pStyle w:val="Comments"/>
      </w:pPr>
    </w:p>
    <w:p w14:paraId="353AED08" w14:textId="77777777" w:rsidR="003D437B" w:rsidRDefault="003D437B" w:rsidP="003D437B"/>
    <w:p w14:paraId="30A40A19" w14:textId="77777777" w:rsidR="003D437B" w:rsidRPr="00057D0A" w:rsidRDefault="003D437B" w:rsidP="003D437B">
      <w:pPr>
        <w:pStyle w:val="Ttulo1"/>
      </w:pPr>
      <w:bookmarkStart w:id="3" w:name="_Toc383380605"/>
      <w:bookmarkStart w:id="4" w:name="_Toc460399514"/>
      <w:r>
        <w:t>Objetivos SMART e critérios de sucesso</w:t>
      </w:r>
      <w:r w:rsidRPr="00057D0A">
        <w:t xml:space="preserve"> do </w:t>
      </w:r>
      <w:r>
        <w:t>p</w:t>
      </w:r>
      <w:r w:rsidRPr="00057D0A">
        <w:t>rojeto</w:t>
      </w:r>
      <w:bookmarkEnd w:id="3"/>
      <w:bookmarkEnd w:id="4"/>
    </w:p>
    <w:p w14:paraId="529DE51B" w14:textId="77777777" w:rsidR="005E7424" w:rsidRDefault="005E7424" w:rsidP="00FE3085">
      <w:pPr>
        <w:pStyle w:val="Comments"/>
      </w:pPr>
    </w:p>
    <w:p w14:paraId="4FE8DAC1" w14:textId="2C5D5B9B" w:rsidR="003D437B" w:rsidRDefault="00090A3C" w:rsidP="00AA2B8E">
      <w:pPr>
        <w:pStyle w:val="Comments"/>
      </w:pPr>
      <w:r w:rsidRPr="00FE3085">
        <w:t xml:space="preserve">O processo será considerado um sucesso </w:t>
      </w:r>
      <w:r w:rsidR="0009587A" w:rsidRPr="00FE3085">
        <w:t>de entregas no prazo estipulado, seguindo nossa linha de expectativa de conclusão</w:t>
      </w:r>
      <w:r w:rsidR="005628EE" w:rsidRPr="00FE3085">
        <w:t xml:space="preserve">, </w:t>
      </w:r>
      <w:r w:rsidR="00A86EF7" w:rsidRPr="00FE3085">
        <w:t>esperamos</w:t>
      </w:r>
      <w:r w:rsidR="00D7608D" w:rsidRPr="00FE3085">
        <w:t xml:space="preserve"> favorecer a mobilidade dos nossos usuários, trazendo menos tráfego nas vias, integração social entre os próprios, </w:t>
      </w:r>
      <w:r w:rsidR="00E06BDD" w:rsidRPr="00FE3085">
        <w:t xml:space="preserve">e principalmente reduzir os acidentes cotidianos, contando com a diminuição do estresse </w:t>
      </w:r>
      <w:r w:rsidR="00FE3085" w:rsidRPr="00FE3085">
        <w:t xml:space="preserve">dos </w:t>
      </w:r>
      <w:r w:rsidR="00396AB8">
        <w:t>condutores</w:t>
      </w:r>
      <w:r w:rsidR="00AA2B8E">
        <w:t xml:space="preserve">. </w:t>
      </w:r>
    </w:p>
    <w:p w14:paraId="16EC7872" w14:textId="63878BD3" w:rsidR="00AA2B8E" w:rsidRDefault="00AA2B8E" w:rsidP="00AA2B8E">
      <w:pPr>
        <w:pStyle w:val="Comments"/>
      </w:pPr>
      <w:r>
        <w:t>Contudo principalmente se atender os objetivos abaixo:</w:t>
      </w:r>
    </w:p>
    <w:p w14:paraId="3898C043" w14:textId="789F5CF8" w:rsidR="00AA2B8E" w:rsidRDefault="00AA2B8E" w:rsidP="00AA2B8E">
      <w:pPr>
        <w:pStyle w:val="Comments"/>
      </w:pPr>
    </w:p>
    <w:p w14:paraId="4AEBCCEA" w14:textId="5F5FD876" w:rsidR="00AA2B8E" w:rsidRDefault="00AA2B8E" w:rsidP="00AA2B8E">
      <w:pPr>
        <w:pStyle w:val="Comments"/>
        <w:numPr>
          <w:ilvl w:val="0"/>
          <w:numId w:val="3"/>
        </w:numPr>
      </w:pPr>
      <w:r>
        <w:t>Objetivo SMART 1</w:t>
      </w:r>
      <w:r>
        <w:t>:</w:t>
      </w:r>
      <w:r w:rsidR="00396AB8">
        <w:t xml:space="preserve">  Integração social</w:t>
      </w:r>
      <w:r w:rsidR="00F456C9">
        <w:t>.</w:t>
      </w:r>
    </w:p>
    <w:p w14:paraId="3A7C4645" w14:textId="3127CFE9" w:rsidR="00396AB8" w:rsidRDefault="00396AB8" w:rsidP="00396AB8">
      <w:pPr>
        <w:pStyle w:val="Comments"/>
        <w:numPr>
          <w:ilvl w:val="0"/>
          <w:numId w:val="3"/>
        </w:numPr>
      </w:pPr>
      <w:r>
        <w:t>Objetivo SMART 2: Diminuição dos tráfegos viários</w:t>
      </w:r>
      <w:r w:rsidR="00F456C9">
        <w:t>.</w:t>
      </w:r>
    </w:p>
    <w:p w14:paraId="15030D32" w14:textId="2514FC82" w:rsidR="00396AB8" w:rsidRDefault="00396AB8" w:rsidP="00396AB8">
      <w:pPr>
        <w:pStyle w:val="Comments"/>
        <w:numPr>
          <w:ilvl w:val="0"/>
          <w:numId w:val="3"/>
        </w:numPr>
      </w:pPr>
      <w:r>
        <w:t xml:space="preserve">Objetivo SMART </w:t>
      </w:r>
      <w:r>
        <w:t>3</w:t>
      </w:r>
      <w:r>
        <w:t>:</w:t>
      </w:r>
      <w:r>
        <w:t xml:space="preserve"> Redução de estresse dos condutores</w:t>
      </w:r>
      <w:r w:rsidR="00F456C9">
        <w:t>.</w:t>
      </w:r>
    </w:p>
    <w:p w14:paraId="311DE7B8" w14:textId="00E28DE5" w:rsidR="00396AB8" w:rsidRDefault="00396AB8" w:rsidP="00396AB8">
      <w:pPr>
        <w:pStyle w:val="Comments"/>
        <w:numPr>
          <w:ilvl w:val="0"/>
          <w:numId w:val="3"/>
        </w:numPr>
      </w:pPr>
      <w:r>
        <w:t xml:space="preserve">Objetivo SMART </w:t>
      </w:r>
      <w:r>
        <w:t>4</w:t>
      </w:r>
      <w:r>
        <w:t>:</w:t>
      </w:r>
      <w:r>
        <w:t xml:space="preserve"> </w:t>
      </w:r>
      <w:r w:rsidR="0052372D">
        <w:t>Barateamento dos custos d</w:t>
      </w:r>
      <w:r w:rsidR="00F456C9">
        <w:t>a empresa conveniada e para o usuário.</w:t>
      </w:r>
    </w:p>
    <w:p w14:paraId="5466FC1E" w14:textId="0D58DCA2" w:rsidR="00F456C9" w:rsidRDefault="00F456C9" w:rsidP="00396AB8">
      <w:pPr>
        <w:pStyle w:val="Comments"/>
        <w:numPr>
          <w:ilvl w:val="0"/>
          <w:numId w:val="3"/>
        </w:numPr>
      </w:pPr>
      <w:r>
        <w:t>Objetivo SMART 5: Evitar acidentes cotidianos.</w:t>
      </w:r>
    </w:p>
    <w:p w14:paraId="61D80DDD" w14:textId="77777777" w:rsidR="00AA2B8E" w:rsidRDefault="00AA2B8E" w:rsidP="00AA2B8E">
      <w:pPr>
        <w:pStyle w:val="Comments"/>
      </w:pPr>
    </w:p>
    <w:p w14:paraId="0432FFA2" w14:textId="77777777" w:rsidR="00AA2B8E" w:rsidRDefault="00AA2B8E" w:rsidP="00AA2B8E">
      <w:pPr>
        <w:pStyle w:val="Comments"/>
      </w:pPr>
    </w:p>
    <w:p w14:paraId="2886EA77" w14:textId="77777777" w:rsidR="00AA2B8E" w:rsidRDefault="00AA2B8E" w:rsidP="00AA2B8E">
      <w:pPr>
        <w:pStyle w:val="Comments"/>
      </w:pPr>
    </w:p>
    <w:p w14:paraId="331CF242" w14:textId="77777777" w:rsidR="002A19BF" w:rsidRDefault="002A19BF" w:rsidP="002A19BF"/>
    <w:p w14:paraId="7886A723" w14:textId="77777777" w:rsidR="002A19BF" w:rsidRDefault="002A19BF" w:rsidP="002A19BF">
      <w:pPr>
        <w:pStyle w:val="Ttulo1"/>
      </w:pPr>
      <w:bookmarkStart w:id="5" w:name="_Toc383380606"/>
      <w:bookmarkStart w:id="6" w:name="_Toc460399515"/>
      <w:r w:rsidRPr="00C46898">
        <w:t>Escopo do Produto</w:t>
      </w:r>
      <w:bookmarkEnd w:id="5"/>
      <w:bookmarkEnd w:id="6"/>
    </w:p>
    <w:p w14:paraId="3A6786C1" w14:textId="77777777" w:rsidR="002D21BC" w:rsidRPr="002D21BC" w:rsidRDefault="002D21BC" w:rsidP="002D21BC"/>
    <w:p w14:paraId="0197341F" w14:textId="79F2BA3F" w:rsidR="00A9737A" w:rsidRDefault="00A9737A" w:rsidP="00FE3085">
      <w:pPr>
        <w:pStyle w:val="Comments"/>
      </w:pPr>
      <w:r>
        <w:t>-</w:t>
      </w:r>
      <w:r w:rsidR="002D21BC">
        <w:t xml:space="preserve"> </w:t>
      </w:r>
      <w:r>
        <w:t>Conexão</w:t>
      </w:r>
      <w:r w:rsidR="002D21BC">
        <w:t xml:space="preserve"> entre os usuários para a realização da corrida.</w:t>
      </w:r>
    </w:p>
    <w:p w14:paraId="69018DA9" w14:textId="6FE004CF" w:rsidR="002D21BC" w:rsidRDefault="002D21BC" w:rsidP="00FE3085">
      <w:pPr>
        <w:pStyle w:val="Comments"/>
      </w:pPr>
      <w:r>
        <w:t xml:space="preserve">- </w:t>
      </w:r>
      <w:r w:rsidR="00F2379D">
        <w:t xml:space="preserve">Fórum ativo para acesso a informações </w:t>
      </w:r>
      <w:r w:rsidR="00417698">
        <w:t>e dúvidas frequentes respondidas pela empresa</w:t>
      </w:r>
      <w:r w:rsidR="003661BF">
        <w:t>.</w:t>
      </w:r>
    </w:p>
    <w:p w14:paraId="534BDC15" w14:textId="46188B42" w:rsidR="00417698" w:rsidRDefault="00417698" w:rsidP="00FE3085">
      <w:pPr>
        <w:pStyle w:val="Comments"/>
      </w:pPr>
      <w:r>
        <w:t xml:space="preserve">- </w:t>
      </w:r>
      <w:r w:rsidR="00333A3D">
        <w:t>Opção de cadastro veicular</w:t>
      </w:r>
      <w:r w:rsidR="003661BF">
        <w:t xml:space="preserve"> para caronas solidárias.</w:t>
      </w:r>
    </w:p>
    <w:p w14:paraId="311B9BAF" w14:textId="71E65DA6" w:rsidR="003661BF" w:rsidRDefault="003661BF" w:rsidP="00FE3085">
      <w:pPr>
        <w:pStyle w:val="Comments"/>
      </w:pPr>
      <w:r>
        <w:t>- Convenio com foco em empresas e instituições.</w:t>
      </w:r>
    </w:p>
    <w:p w14:paraId="3881383C" w14:textId="1643E442" w:rsidR="003661BF" w:rsidRDefault="003661BF" w:rsidP="00FE3085">
      <w:pPr>
        <w:pStyle w:val="Comments"/>
      </w:pPr>
      <w:r>
        <w:t>- Integração de map</w:t>
      </w:r>
      <w:r w:rsidR="00F31E1E">
        <w:t>eamento da região localizada.</w:t>
      </w:r>
    </w:p>
    <w:p w14:paraId="034DD398" w14:textId="05D29F2F" w:rsidR="00F31E1E" w:rsidRDefault="00F31E1E" w:rsidP="00FE3085">
      <w:pPr>
        <w:pStyle w:val="Comments"/>
      </w:pPr>
      <w:r>
        <w:t>- Histórico de corridas, contendo tempo de corrida, e distância percorrida pelos usuários.</w:t>
      </w:r>
    </w:p>
    <w:p w14:paraId="15013058" w14:textId="72CA2236" w:rsidR="00F31E1E" w:rsidRDefault="00F31E1E" w:rsidP="00FE3085">
      <w:pPr>
        <w:pStyle w:val="Comments"/>
      </w:pPr>
      <w:r>
        <w:t xml:space="preserve">- </w:t>
      </w:r>
      <w:r w:rsidR="00F67CEB">
        <w:t xml:space="preserve">Perfil de usuário, contendo informações </w:t>
      </w:r>
      <w:r w:rsidR="00B92680">
        <w:t>de dados pessoais.</w:t>
      </w:r>
    </w:p>
    <w:p w14:paraId="4A9313B1" w14:textId="53DBA026" w:rsidR="00B92680" w:rsidRDefault="00B92680" w:rsidP="00FE3085">
      <w:pPr>
        <w:pStyle w:val="Comments"/>
      </w:pPr>
      <w:r>
        <w:t>- Página de avaliações, via comentários e estrelas de qualidade.</w:t>
      </w:r>
    </w:p>
    <w:p w14:paraId="0FE375CC" w14:textId="298A2DA5" w:rsidR="00B92680" w:rsidRDefault="00B92680" w:rsidP="00FE3085">
      <w:pPr>
        <w:pStyle w:val="Comments"/>
      </w:pPr>
      <w:r>
        <w:t>- Cadastro de perfil e veicular</w:t>
      </w:r>
    </w:p>
    <w:p w14:paraId="5A95AD25" w14:textId="77777777" w:rsidR="0052372D" w:rsidRPr="00AA3C95" w:rsidRDefault="0052372D" w:rsidP="00FE3085">
      <w:pPr>
        <w:pStyle w:val="Comments"/>
      </w:pPr>
    </w:p>
    <w:p w14:paraId="32F8460A" w14:textId="77777777" w:rsidR="00501E1C" w:rsidRPr="00AA3C95" w:rsidRDefault="00501E1C" w:rsidP="002A19BF"/>
    <w:p w14:paraId="61073EE5" w14:textId="77777777" w:rsidR="002A19BF" w:rsidRPr="00AA3C95" w:rsidRDefault="002A19BF" w:rsidP="002A19BF"/>
    <w:p w14:paraId="6E04C389" w14:textId="77777777" w:rsidR="002A19BF" w:rsidRPr="00AA3C95" w:rsidRDefault="00C06005" w:rsidP="002A19BF">
      <w:pPr>
        <w:pStyle w:val="Ttulo1"/>
      </w:pPr>
      <w:bookmarkStart w:id="7" w:name="_Toc383380607"/>
      <w:bookmarkStart w:id="8" w:name="_Toc460399516"/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  <w:bookmarkEnd w:id="7"/>
      <w:bookmarkEnd w:id="8"/>
    </w:p>
    <w:p w14:paraId="747CC1B8" w14:textId="6D8C770B" w:rsidR="00E932D8" w:rsidRDefault="00E932D8" w:rsidP="00E932D8">
      <w:pPr>
        <w:pStyle w:val="Comments"/>
      </w:pPr>
    </w:p>
    <w:p w14:paraId="1871FE6B" w14:textId="77777777" w:rsidR="003C7B0F" w:rsidRDefault="003C7B0F" w:rsidP="00E932D8">
      <w:pPr>
        <w:pStyle w:val="Comments"/>
      </w:pPr>
    </w:p>
    <w:p w14:paraId="487113B9" w14:textId="1391C693" w:rsidR="00874AA0" w:rsidRDefault="00F456C9" w:rsidP="00F456C9">
      <w:pPr>
        <w:pStyle w:val="Comments"/>
      </w:pPr>
      <w:r>
        <w:t xml:space="preserve">- </w:t>
      </w:r>
      <w:r w:rsidR="00874AA0">
        <w:t>Acesso à plataforma para empresas não conveniadas</w:t>
      </w:r>
      <w:r w:rsidR="00E85445">
        <w:t>, usuários não cadastrados nas instituições.</w:t>
      </w:r>
    </w:p>
    <w:p w14:paraId="6B2C989D" w14:textId="4F47B0B4" w:rsidR="00E85445" w:rsidRDefault="00F456C9" w:rsidP="00F456C9">
      <w:pPr>
        <w:pStyle w:val="Comments"/>
      </w:pPr>
      <w:r>
        <w:t xml:space="preserve">- </w:t>
      </w:r>
      <w:r w:rsidR="00E00D89">
        <w:t>Autorização de veículos</w:t>
      </w:r>
      <w:r w:rsidR="00A1586C">
        <w:t xml:space="preserve"> não licenciados ou documentação fora do prazo</w:t>
      </w:r>
      <w:r w:rsidR="003712B4">
        <w:t>.</w:t>
      </w:r>
    </w:p>
    <w:p w14:paraId="08AEDB93" w14:textId="01E33A91" w:rsidR="00FE5331" w:rsidRDefault="00F456C9" w:rsidP="00F456C9">
      <w:pPr>
        <w:pStyle w:val="Comments"/>
      </w:pPr>
      <w:r>
        <w:t xml:space="preserve">- </w:t>
      </w:r>
      <w:r w:rsidR="00FE5331">
        <w:t xml:space="preserve">Permissão de caronas fora </w:t>
      </w:r>
      <w:r w:rsidR="00132445">
        <w:t xml:space="preserve">dos padrões do raio </w:t>
      </w:r>
      <w:r w:rsidR="00FE5331">
        <w:t>de alcance determinad</w:t>
      </w:r>
      <w:r w:rsidR="00132445">
        <w:t>o</w:t>
      </w:r>
      <w:r w:rsidR="005F083A">
        <w:t>.</w:t>
      </w:r>
    </w:p>
    <w:p w14:paraId="2970D1D5" w14:textId="1F6E47D1" w:rsidR="004571AD" w:rsidRDefault="004571AD" w:rsidP="00F456C9">
      <w:pPr>
        <w:pStyle w:val="Comments"/>
      </w:pPr>
      <w:r>
        <w:t>- Mudanças das</w:t>
      </w:r>
      <w:r w:rsidR="00FA1B67">
        <w:t xml:space="preserve"> características do sistema</w:t>
      </w:r>
      <w:r w:rsidR="00132445">
        <w:t>.</w:t>
      </w:r>
    </w:p>
    <w:p w14:paraId="249087A3" w14:textId="7A34BA07" w:rsidR="00FE5331" w:rsidRDefault="00F456C9" w:rsidP="00F456C9">
      <w:pPr>
        <w:pStyle w:val="Comments"/>
      </w:pPr>
      <w:r>
        <w:t xml:space="preserve">- </w:t>
      </w:r>
      <w:r w:rsidR="008E2572">
        <w:t xml:space="preserve">Pedidos de entrega fora dos </w:t>
      </w:r>
      <w:r w:rsidR="004571AD">
        <w:t>requisitos</w:t>
      </w:r>
      <w:r w:rsidR="008E2572">
        <w:t xml:space="preserve"> listados</w:t>
      </w:r>
      <w:r w:rsidR="002828CC">
        <w:t xml:space="preserve"> no escopo do produto</w:t>
      </w:r>
      <w:r w:rsidR="005F083A">
        <w:t>.</w:t>
      </w:r>
    </w:p>
    <w:p w14:paraId="3AA8A5F2" w14:textId="40343526" w:rsidR="00F456C9" w:rsidRDefault="00F456C9" w:rsidP="00F456C9">
      <w:pPr>
        <w:pStyle w:val="Comments"/>
      </w:pPr>
    </w:p>
    <w:p w14:paraId="457667DB" w14:textId="77777777" w:rsidR="00A9737A" w:rsidRDefault="00A9737A" w:rsidP="00A9737A">
      <w:pPr>
        <w:pStyle w:val="Comments"/>
        <w:ind w:left="360"/>
      </w:pPr>
    </w:p>
    <w:p w14:paraId="5C278DEE" w14:textId="77777777" w:rsidR="00E932D8" w:rsidRDefault="00E932D8" w:rsidP="00501E1C">
      <w:pPr>
        <w:pStyle w:val="Comments"/>
      </w:pPr>
    </w:p>
    <w:p w14:paraId="754087FA" w14:textId="4C8447BD" w:rsidR="00501E1C" w:rsidRPr="00AA3C95" w:rsidRDefault="00501E1C" w:rsidP="00501E1C">
      <w:pPr>
        <w:pStyle w:val="Comments"/>
      </w:pPr>
    </w:p>
    <w:p w14:paraId="0DD94444" w14:textId="77777777" w:rsidR="002A19BF" w:rsidRDefault="002A19BF" w:rsidP="002A19BF"/>
    <w:p w14:paraId="631C9781" w14:textId="77777777" w:rsidR="00E10611" w:rsidRDefault="00E10611" w:rsidP="00E10611">
      <w:pPr>
        <w:pStyle w:val="Ttulo1"/>
      </w:pPr>
      <w:bookmarkStart w:id="9" w:name="_Toc402281711"/>
      <w:bookmarkStart w:id="10" w:name="_Toc460399517"/>
      <w:r>
        <w:t>Restrições</w:t>
      </w:r>
      <w:bookmarkEnd w:id="9"/>
      <w:bookmarkEnd w:id="10"/>
    </w:p>
    <w:p w14:paraId="0A5A6254" w14:textId="77777777" w:rsidR="00EB3DC2" w:rsidRDefault="00EB3DC2" w:rsidP="00EB3DC2"/>
    <w:p w14:paraId="3BDF6435" w14:textId="5717E15C" w:rsidR="00805A3B" w:rsidRPr="003827CE" w:rsidRDefault="00EB3DC2" w:rsidP="00EB3DC2">
      <w:pPr>
        <w:rPr>
          <w:sz w:val="24"/>
          <w:szCs w:val="24"/>
        </w:rPr>
      </w:pPr>
      <w:r w:rsidRPr="003827CE">
        <w:rPr>
          <w:sz w:val="24"/>
          <w:szCs w:val="24"/>
        </w:rPr>
        <w:t>Restrições</w:t>
      </w:r>
    </w:p>
    <w:p w14:paraId="76D30890" w14:textId="77777777" w:rsidR="00F456C9" w:rsidRDefault="00F456C9" w:rsidP="00F456C9">
      <w:pPr>
        <w:pStyle w:val="Comments"/>
      </w:pPr>
    </w:p>
    <w:p w14:paraId="7E216FED" w14:textId="25D4ED39" w:rsidR="00805A3B" w:rsidRDefault="00F456C9" w:rsidP="00F456C9">
      <w:pPr>
        <w:pStyle w:val="Comments"/>
      </w:pPr>
      <w:r>
        <w:t xml:space="preserve">- </w:t>
      </w:r>
      <w:r w:rsidR="008365D2">
        <w:t>Redução de custo após a conclusão dos objetivos smart.</w:t>
      </w:r>
    </w:p>
    <w:p w14:paraId="63CFCFBB" w14:textId="5BB3035A" w:rsidR="00805A3B" w:rsidRDefault="00F456C9" w:rsidP="00F456C9">
      <w:pPr>
        <w:pStyle w:val="Comments"/>
      </w:pPr>
      <w:r>
        <w:t xml:space="preserve">- </w:t>
      </w:r>
      <w:r w:rsidR="000A62DF">
        <w:t xml:space="preserve">Adiamento </w:t>
      </w:r>
      <w:r w:rsidR="003712B4">
        <w:t>de sprints de desenvolvimento.</w:t>
      </w:r>
    </w:p>
    <w:p w14:paraId="7DC5B62E" w14:textId="394B3C01" w:rsidR="003712B4" w:rsidRDefault="00F456C9" w:rsidP="00F456C9">
      <w:pPr>
        <w:pStyle w:val="Comments"/>
      </w:pPr>
      <w:r>
        <w:t xml:space="preserve">- </w:t>
      </w:r>
      <w:r w:rsidR="003712B4">
        <w:t>Integração da plataforma com terceiros.</w:t>
      </w:r>
    </w:p>
    <w:p w14:paraId="17D733A1" w14:textId="26A4CA27" w:rsidR="009E6B24" w:rsidRDefault="00F456C9" w:rsidP="00F456C9">
      <w:pPr>
        <w:pStyle w:val="Comments"/>
      </w:pPr>
      <w:r>
        <w:t xml:space="preserve">- </w:t>
      </w:r>
      <w:r w:rsidR="009E6B24">
        <w:t xml:space="preserve">Contratação de parcerias </w:t>
      </w:r>
      <w:r w:rsidR="008E3744">
        <w:t>antes da conclusão do projeto.</w:t>
      </w:r>
    </w:p>
    <w:p w14:paraId="3DEA399E" w14:textId="6B783D0A" w:rsidR="008E3744" w:rsidRDefault="00F456C9" w:rsidP="00F456C9">
      <w:pPr>
        <w:pStyle w:val="Comments"/>
      </w:pPr>
      <w:r>
        <w:t xml:space="preserve">- </w:t>
      </w:r>
      <w:r w:rsidR="005B76DE">
        <w:t xml:space="preserve">Entrega </w:t>
      </w:r>
      <w:r w:rsidR="0000604E">
        <w:t xml:space="preserve">do sistema de </w:t>
      </w:r>
      <w:proofErr w:type="gramStart"/>
      <w:r w:rsidR="0000604E">
        <w:t>histórico automático</w:t>
      </w:r>
      <w:r w:rsidR="003827CE">
        <w:t xml:space="preserve"> viagens</w:t>
      </w:r>
      <w:proofErr w:type="gramEnd"/>
      <w:r w:rsidR="003827CE">
        <w:t>.</w:t>
      </w:r>
    </w:p>
    <w:p w14:paraId="08B334F2" w14:textId="77777777" w:rsidR="008E3744" w:rsidRDefault="008E3744" w:rsidP="008E3744">
      <w:pPr>
        <w:pStyle w:val="Comments"/>
        <w:ind w:left="360"/>
      </w:pPr>
    </w:p>
    <w:p w14:paraId="14DB52AD" w14:textId="77777777" w:rsidR="00E10611" w:rsidRPr="00AA3C95" w:rsidRDefault="00E10611" w:rsidP="00E10611"/>
    <w:p w14:paraId="3CFF7BEF" w14:textId="77777777" w:rsidR="00E10611" w:rsidRDefault="00E10611" w:rsidP="00E10611">
      <w:pPr>
        <w:pStyle w:val="Ttulo1"/>
      </w:pPr>
      <w:bookmarkStart w:id="11" w:name="_Toc402281712"/>
      <w:bookmarkStart w:id="12" w:name="_Toc460399518"/>
      <w:r w:rsidRPr="00AA3C95">
        <w:t>Premissas</w:t>
      </w:r>
      <w:bookmarkEnd w:id="11"/>
      <w:bookmarkEnd w:id="12"/>
    </w:p>
    <w:p w14:paraId="791E9A15" w14:textId="7C11C8EA" w:rsidR="00C21FA5" w:rsidRDefault="00C21FA5" w:rsidP="00C21FA5"/>
    <w:p w14:paraId="4C7A641F" w14:textId="24076DC4" w:rsidR="00F65658" w:rsidRDefault="007E5FE3" w:rsidP="00C21FA5">
      <w:r>
        <w:t xml:space="preserve">- </w:t>
      </w:r>
      <w:r w:rsidR="00F65658">
        <w:t>Reuniões constantes entre as sprints, contando com os stakeholders, a equipe de desenvolvimento,</w:t>
      </w:r>
      <w:r w:rsidR="00D5735F">
        <w:t xml:space="preserve"> </w:t>
      </w:r>
      <w:proofErr w:type="gramStart"/>
      <w:r w:rsidR="00D5735F">
        <w:t xml:space="preserve">cliente, </w:t>
      </w:r>
      <w:r w:rsidR="00F65658">
        <w:t xml:space="preserve"> e</w:t>
      </w:r>
      <w:proofErr w:type="gramEnd"/>
      <w:r w:rsidR="00F65658">
        <w:t xml:space="preserve"> os líderes do projeto.</w:t>
      </w:r>
    </w:p>
    <w:p w14:paraId="4DE9AAE8" w14:textId="1FC015D0" w:rsidR="00F65658" w:rsidRDefault="007E5FE3" w:rsidP="00C21FA5">
      <w:r>
        <w:t xml:space="preserve">- </w:t>
      </w:r>
      <w:r w:rsidR="00F65658">
        <w:t xml:space="preserve">Daily meetings </w:t>
      </w:r>
      <w:r>
        <w:t>com o objetivo de alinhamento da produção do projeto.</w:t>
      </w:r>
    </w:p>
    <w:p w14:paraId="7CE70BCD" w14:textId="25F114C9" w:rsidR="007E5FE3" w:rsidRPr="00C21FA5" w:rsidRDefault="007E5FE3" w:rsidP="00C21FA5">
      <w:r>
        <w:t xml:space="preserve">- Disponibilidade </w:t>
      </w:r>
      <w:r w:rsidR="00D5735F">
        <w:t>de 70% do tempo dos líderes da equipe par</w:t>
      </w:r>
      <w:r w:rsidR="002B70DF">
        <w:t>a conduzir as entregáveis da forma correta</w:t>
      </w:r>
    </w:p>
    <w:p w14:paraId="796E8358" w14:textId="77777777" w:rsidR="00E10611" w:rsidRPr="00AA3C95" w:rsidRDefault="00E10611" w:rsidP="00E10611"/>
    <w:p w14:paraId="32A9D16B" w14:textId="77777777" w:rsidR="008843C9" w:rsidRDefault="008843C9" w:rsidP="003D377B"/>
    <w:sectPr w:rsidR="008843C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A4538" w14:textId="77777777" w:rsidR="00A34976" w:rsidRDefault="00A34976" w:rsidP="005E1593">
      <w:r>
        <w:separator/>
      </w:r>
    </w:p>
  </w:endnote>
  <w:endnote w:type="continuationSeparator" w:id="0">
    <w:p w14:paraId="33C46A46" w14:textId="77777777" w:rsidR="00A34976" w:rsidRDefault="00A34976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14:paraId="6957F419" w14:textId="77777777" w:rsidTr="00957346">
      <w:trPr>
        <w:jc w:val="center"/>
      </w:trPr>
      <w:tc>
        <w:tcPr>
          <w:tcW w:w="3741" w:type="dxa"/>
          <w:vAlign w:val="center"/>
        </w:tcPr>
        <w:p w14:paraId="68F00B37" w14:textId="0E1EBEC9"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1503D">
            <w:rPr>
              <w:noProof/>
              <w:color w:val="244061" w:themeColor="accent1" w:themeShade="80"/>
            </w:rPr>
            <w:t>Declaracao do escopo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5BEB34DD" w14:textId="77777777"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46F4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46F4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</w:tbl>
  <w:p w14:paraId="3ED51381" w14:textId="38116364" w:rsidR="000F77C9" w:rsidRDefault="000F77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0EFE4" w14:textId="77777777" w:rsidR="00A34976" w:rsidRDefault="00A34976" w:rsidP="005E1593">
      <w:r>
        <w:separator/>
      </w:r>
    </w:p>
  </w:footnote>
  <w:footnote w:type="continuationSeparator" w:id="0">
    <w:p w14:paraId="56F518E1" w14:textId="77777777" w:rsidR="00A34976" w:rsidRDefault="00A34976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14:paraId="2FD4DAD4" w14:textId="77777777" w:rsidTr="00E746F4">
      <w:trPr>
        <w:trHeight w:val="567"/>
        <w:jc w:val="center"/>
      </w:trPr>
      <w:tc>
        <w:tcPr>
          <w:tcW w:w="6492" w:type="dxa"/>
          <w:vAlign w:val="center"/>
        </w:tcPr>
        <w:p w14:paraId="72E70151" w14:textId="77777777" w:rsidR="00957346" w:rsidRPr="00C6217F" w:rsidRDefault="00000000" w:rsidP="00E746F4">
          <w:fldSimple w:instr=" TITLE   \* MERGEFORMAT ">
            <w:r w:rsidR="00957346" w:rsidRPr="00C6217F">
              <w:t>Declaração do escopo do projeto</w:t>
            </w:r>
          </w:fldSimple>
        </w:p>
      </w:tc>
      <w:tc>
        <w:tcPr>
          <w:tcW w:w="1956" w:type="dxa"/>
          <w:vMerge w:val="restart"/>
          <w:vAlign w:val="bottom"/>
        </w:tcPr>
        <w:p w14:paraId="232A7B9C" w14:textId="092FCB00" w:rsidR="00957346" w:rsidRPr="00C6217F" w:rsidRDefault="005E7424" w:rsidP="00FE3085">
          <w:pPr>
            <w:pStyle w:val="Comments"/>
          </w:pPr>
          <w:r w:rsidRPr="005E7424">
            <w:drawing>
              <wp:inline distT="0" distB="0" distL="0" distR="0" wp14:anchorId="098B6597" wp14:editId="43C51A3C">
                <wp:extent cx="1095528" cy="885949"/>
                <wp:effectExtent l="0" t="0" r="9525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528" cy="885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57346" w:rsidRPr="00A10908" w14:paraId="304FBB6B" w14:textId="77777777" w:rsidTr="00957346">
      <w:trPr>
        <w:trHeight w:val="567"/>
        <w:jc w:val="center"/>
      </w:trPr>
      <w:tc>
        <w:tcPr>
          <w:tcW w:w="6492" w:type="dxa"/>
          <w:vAlign w:val="center"/>
        </w:tcPr>
        <w:p w14:paraId="13DBB19D" w14:textId="27E3A186" w:rsidR="00957346" w:rsidRPr="00C6217F" w:rsidRDefault="00EA2799" w:rsidP="002D679E">
          <w:pPr>
            <w:pStyle w:val="Cabealho"/>
            <w:rPr>
              <w:sz w:val="22"/>
              <w:szCs w:val="22"/>
            </w:rPr>
          </w:pPr>
          <w:r>
            <w:t xml:space="preserve">HicthHike </w:t>
          </w:r>
        </w:p>
      </w:tc>
      <w:tc>
        <w:tcPr>
          <w:tcW w:w="1956" w:type="dxa"/>
          <w:vMerge/>
          <w:vAlign w:val="center"/>
        </w:tcPr>
        <w:p w14:paraId="6E398928" w14:textId="77777777" w:rsidR="00957346" w:rsidRPr="00A10908" w:rsidRDefault="00957346" w:rsidP="002D679E">
          <w:pPr>
            <w:pStyle w:val="Cabealho"/>
            <w:rPr>
              <w:b/>
            </w:rPr>
          </w:pPr>
        </w:p>
      </w:tc>
    </w:tr>
  </w:tbl>
  <w:p w14:paraId="7DD5C352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401218889">
    <w:abstractNumId w:val="2"/>
  </w:num>
  <w:num w:numId="2" w16cid:durableId="1552964759">
    <w:abstractNumId w:val="1"/>
  </w:num>
  <w:num w:numId="3" w16cid:durableId="1364944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0604E"/>
    <w:rsid w:val="000426C3"/>
    <w:rsid w:val="0007469D"/>
    <w:rsid w:val="00090A3C"/>
    <w:rsid w:val="0009587A"/>
    <w:rsid w:val="000A62DF"/>
    <w:rsid w:val="000B029A"/>
    <w:rsid w:val="000C1AC0"/>
    <w:rsid w:val="000E2853"/>
    <w:rsid w:val="000E3FBC"/>
    <w:rsid w:val="000F77C9"/>
    <w:rsid w:val="00132445"/>
    <w:rsid w:val="00137694"/>
    <w:rsid w:val="001B1FE7"/>
    <w:rsid w:val="001D497F"/>
    <w:rsid w:val="001F3D30"/>
    <w:rsid w:val="002013A8"/>
    <w:rsid w:val="00211D53"/>
    <w:rsid w:val="0025063E"/>
    <w:rsid w:val="00274187"/>
    <w:rsid w:val="002828CC"/>
    <w:rsid w:val="0028566C"/>
    <w:rsid w:val="00293ED8"/>
    <w:rsid w:val="002A19BF"/>
    <w:rsid w:val="002B0AC3"/>
    <w:rsid w:val="002B70DF"/>
    <w:rsid w:val="002D21BC"/>
    <w:rsid w:val="002F0005"/>
    <w:rsid w:val="002F2C99"/>
    <w:rsid w:val="00323EFA"/>
    <w:rsid w:val="00331443"/>
    <w:rsid w:val="00333A3D"/>
    <w:rsid w:val="00341B09"/>
    <w:rsid w:val="0034544C"/>
    <w:rsid w:val="003661BF"/>
    <w:rsid w:val="00366264"/>
    <w:rsid w:val="003712B4"/>
    <w:rsid w:val="003827CE"/>
    <w:rsid w:val="00393AF2"/>
    <w:rsid w:val="00396AB8"/>
    <w:rsid w:val="003A67F3"/>
    <w:rsid w:val="003C1E67"/>
    <w:rsid w:val="003C4FC3"/>
    <w:rsid w:val="003C6AAD"/>
    <w:rsid w:val="003C7B0F"/>
    <w:rsid w:val="003D377B"/>
    <w:rsid w:val="003D437B"/>
    <w:rsid w:val="003E199D"/>
    <w:rsid w:val="00417698"/>
    <w:rsid w:val="00424175"/>
    <w:rsid w:val="0042609D"/>
    <w:rsid w:val="004571AD"/>
    <w:rsid w:val="00487FB9"/>
    <w:rsid w:val="004B2855"/>
    <w:rsid w:val="004B60F1"/>
    <w:rsid w:val="004D0195"/>
    <w:rsid w:val="004D27A1"/>
    <w:rsid w:val="00501E1C"/>
    <w:rsid w:val="0052372D"/>
    <w:rsid w:val="0055540E"/>
    <w:rsid w:val="005628EE"/>
    <w:rsid w:val="00571F5D"/>
    <w:rsid w:val="005965C2"/>
    <w:rsid w:val="005B4260"/>
    <w:rsid w:val="005B61DB"/>
    <w:rsid w:val="005B76DE"/>
    <w:rsid w:val="005E1593"/>
    <w:rsid w:val="005E7424"/>
    <w:rsid w:val="005F083A"/>
    <w:rsid w:val="005F487B"/>
    <w:rsid w:val="006214DC"/>
    <w:rsid w:val="00631A54"/>
    <w:rsid w:val="006419CA"/>
    <w:rsid w:val="00651C05"/>
    <w:rsid w:val="00663704"/>
    <w:rsid w:val="00665E41"/>
    <w:rsid w:val="006664A0"/>
    <w:rsid w:val="006730C7"/>
    <w:rsid w:val="006A233C"/>
    <w:rsid w:val="00712F3D"/>
    <w:rsid w:val="007361AC"/>
    <w:rsid w:val="00743E89"/>
    <w:rsid w:val="0079397C"/>
    <w:rsid w:val="007A043A"/>
    <w:rsid w:val="007A054B"/>
    <w:rsid w:val="007B5F63"/>
    <w:rsid w:val="007D2516"/>
    <w:rsid w:val="007E5FE3"/>
    <w:rsid w:val="00804EDF"/>
    <w:rsid w:val="00805A3B"/>
    <w:rsid w:val="008264F3"/>
    <w:rsid w:val="008365D2"/>
    <w:rsid w:val="00842903"/>
    <w:rsid w:val="0084365A"/>
    <w:rsid w:val="00871E89"/>
    <w:rsid w:val="00874AA0"/>
    <w:rsid w:val="008843C9"/>
    <w:rsid w:val="008E2572"/>
    <w:rsid w:val="008E3744"/>
    <w:rsid w:val="00935489"/>
    <w:rsid w:val="009442FF"/>
    <w:rsid w:val="00952A34"/>
    <w:rsid w:val="00955157"/>
    <w:rsid w:val="00957346"/>
    <w:rsid w:val="009A3D1F"/>
    <w:rsid w:val="009A5826"/>
    <w:rsid w:val="009B0224"/>
    <w:rsid w:val="009B5B6C"/>
    <w:rsid w:val="009E6B24"/>
    <w:rsid w:val="00A1586C"/>
    <w:rsid w:val="00A27965"/>
    <w:rsid w:val="00A34976"/>
    <w:rsid w:val="00A47ED6"/>
    <w:rsid w:val="00A86EF7"/>
    <w:rsid w:val="00A9737A"/>
    <w:rsid w:val="00AA2B8E"/>
    <w:rsid w:val="00AE1992"/>
    <w:rsid w:val="00AE4DDE"/>
    <w:rsid w:val="00AF6D5F"/>
    <w:rsid w:val="00AF7713"/>
    <w:rsid w:val="00B36BAA"/>
    <w:rsid w:val="00B7012B"/>
    <w:rsid w:val="00B92680"/>
    <w:rsid w:val="00BA00C1"/>
    <w:rsid w:val="00BC5600"/>
    <w:rsid w:val="00C06005"/>
    <w:rsid w:val="00C10723"/>
    <w:rsid w:val="00C21FA5"/>
    <w:rsid w:val="00C52528"/>
    <w:rsid w:val="00C6217F"/>
    <w:rsid w:val="00C635C6"/>
    <w:rsid w:val="00C928A3"/>
    <w:rsid w:val="00C9673E"/>
    <w:rsid w:val="00CE2B3B"/>
    <w:rsid w:val="00CE3ACC"/>
    <w:rsid w:val="00CF2315"/>
    <w:rsid w:val="00D37957"/>
    <w:rsid w:val="00D5735F"/>
    <w:rsid w:val="00D7608D"/>
    <w:rsid w:val="00D80127"/>
    <w:rsid w:val="00D97E26"/>
    <w:rsid w:val="00DF4E90"/>
    <w:rsid w:val="00E00D89"/>
    <w:rsid w:val="00E06BDD"/>
    <w:rsid w:val="00E10611"/>
    <w:rsid w:val="00E1503D"/>
    <w:rsid w:val="00E34C15"/>
    <w:rsid w:val="00E44AAE"/>
    <w:rsid w:val="00E746F4"/>
    <w:rsid w:val="00E758AF"/>
    <w:rsid w:val="00E85445"/>
    <w:rsid w:val="00E932D8"/>
    <w:rsid w:val="00E94091"/>
    <w:rsid w:val="00EA2799"/>
    <w:rsid w:val="00EB3DC2"/>
    <w:rsid w:val="00EC3752"/>
    <w:rsid w:val="00EF0140"/>
    <w:rsid w:val="00EF42BF"/>
    <w:rsid w:val="00F042E7"/>
    <w:rsid w:val="00F2379D"/>
    <w:rsid w:val="00F31204"/>
    <w:rsid w:val="00F31E1E"/>
    <w:rsid w:val="00F456C9"/>
    <w:rsid w:val="00F61057"/>
    <w:rsid w:val="00F65658"/>
    <w:rsid w:val="00F67CEB"/>
    <w:rsid w:val="00FA1B67"/>
    <w:rsid w:val="00FB5A09"/>
    <w:rsid w:val="00FC246F"/>
    <w:rsid w:val="00FD670C"/>
    <w:rsid w:val="00FE3085"/>
    <w:rsid w:val="00FE5331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EF831B"/>
  <w15:docId w15:val="{1C521E13-B41D-4602-A960-E9ABDEE8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FE3085"/>
    <w:pPr>
      <w:jc w:val="both"/>
    </w:pPr>
    <w:rPr>
      <w:rFonts w:asciiTheme="minorHAnsi" w:hAnsiTheme="minorHAnsi"/>
      <w:sz w:val="22"/>
      <w:szCs w:val="22"/>
      <w:lang w:val="pt-BR"/>
    </w:rPr>
  </w:style>
  <w:style w:type="character" w:customStyle="1" w:styleId="CommentsChar">
    <w:name w:val="Comments Char"/>
    <w:basedOn w:val="Fontepargpadro"/>
    <w:link w:val="Comments"/>
    <w:rsid w:val="00FE3085"/>
    <w:rPr>
      <w:rFonts w:eastAsia="Times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CC75E-D4E6-48A1-B505-9A9261F75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1425</TotalTime>
  <Pages>3</Pages>
  <Words>634</Words>
  <Characters>3426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PMOde Projetos</Company>
  <LinksUpToDate>false</LinksUpToDate>
  <CharactersWithSpaces>4052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dc:description>http://escritoriodeprojetos.com.br</dc:description>
  <cp:lastModifiedBy>Cláudio</cp:lastModifiedBy>
  <cp:revision>75</cp:revision>
  <dcterms:created xsi:type="dcterms:W3CDTF">2022-08-30T20:32:00Z</dcterms:created>
  <dcterms:modified xsi:type="dcterms:W3CDTF">2022-11-29T04:29:00Z</dcterms:modified>
</cp:coreProperties>
</file>